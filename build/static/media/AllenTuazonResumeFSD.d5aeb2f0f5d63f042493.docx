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4B9F" w14:textId="77777777" w:rsidR="005E2090" w:rsidRPr="005E2090" w:rsidRDefault="005E2090">
      <w:pPr>
        <w:rPr>
          <w:sz w:val="8"/>
          <w:szCs w:val="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D711327" wp14:editId="65F882D4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20C7A" id="Rectangle 1" o:spid="_x0000_s1026" alt="&quot;&quot;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2B45F0DE" w14:textId="77777777" w:rsidTr="005E2090">
        <w:trPr>
          <w:trHeight w:val="2016"/>
        </w:trPr>
        <w:tc>
          <w:tcPr>
            <w:tcW w:w="900" w:type="dxa"/>
          </w:tcPr>
          <w:p w14:paraId="0EA7F2F9" w14:textId="77777777" w:rsidR="00605A5B" w:rsidRDefault="00605A5B"/>
        </w:tc>
        <w:tc>
          <w:tcPr>
            <w:tcW w:w="8991" w:type="dxa"/>
          </w:tcPr>
          <w:p w14:paraId="5C20F6A0" w14:textId="751A6C8F" w:rsidR="00605A5B" w:rsidRPr="00F316AD" w:rsidRDefault="000F3F3E" w:rsidP="00AB2CDC">
            <w:pPr>
              <w:pStyle w:val="TitleAlt"/>
            </w:pPr>
            <w:r>
              <w:t>Allen Tuazon</w:t>
            </w:r>
          </w:p>
          <w:p w14:paraId="77A22C7E" w14:textId="0809CE99" w:rsidR="00605A5B" w:rsidRDefault="000F3F3E" w:rsidP="00A77921">
            <w:pPr>
              <w:pStyle w:val="Subtitle"/>
            </w:pPr>
            <w:r>
              <w:t>full stack developer</w:t>
            </w:r>
          </w:p>
        </w:tc>
        <w:tc>
          <w:tcPr>
            <w:tcW w:w="899" w:type="dxa"/>
          </w:tcPr>
          <w:p w14:paraId="2391CBD8" w14:textId="77777777" w:rsidR="00605A5B" w:rsidRDefault="00605A5B"/>
        </w:tc>
      </w:tr>
    </w:tbl>
    <w:p w14:paraId="35362E7E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5A4BA59C" w14:textId="77777777" w:rsidTr="000F3F3E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7AA27A4D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63AD6B5" w14:textId="77777777" w:rsidR="00507E93" w:rsidRDefault="00507E93"/>
        </w:tc>
      </w:tr>
      <w:tr w:rsidR="00605A5B" w14:paraId="7F520B89" w14:textId="77777777" w:rsidTr="000F3F3E">
        <w:trPr>
          <w:trHeight w:val="234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231D32EE" w14:textId="77777777" w:rsidR="00605A5B" w:rsidRPr="00605A5B" w:rsidRDefault="00721798" w:rsidP="00C42F47">
            <w:pPr>
              <w:pStyle w:val="Heading1"/>
              <w:jc w:val="right"/>
            </w:pPr>
            <w:sdt>
              <w:sdtPr>
                <w:id w:val="1604447469"/>
                <w:placeholder>
                  <w:docPart w:val="12A8196336B840E8AA9B8E1E5F3A29D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1BD360E8" w14:textId="23A9EB51" w:rsidR="00C42F47" w:rsidRPr="00C42F47" w:rsidRDefault="000F3F3E" w:rsidP="00C42F47">
            <w:pPr>
              <w:jc w:val="right"/>
            </w:pPr>
            <w:r>
              <w:t xml:space="preserve">23 Agora </w:t>
            </w:r>
            <w:proofErr w:type="spellStart"/>
            <w:r>
              <w:t>Boulverard</w:t>
            </w:r>
            <w:proofErr w:type="spellEnd"/>
          </w:p>
          <w:p w14:paraId="1739713C" w14:textId="39CAF21C" w:rsidR="00C42F47" w:rsidRPr="00C42F47" w:rsidRDefault="000F3F3E" w:rsidP="00C42F47">
            <w:pPr>
              <w:jc w:val="right"/>
            </w:pPr>
            <w:r>
              <w:t>0402363255</w:t>
            </w:r>
          </w:p>
          <w:p w14:paraId="11B9D32E" w14:textId="6B190AFD" w:rsidR="00605A5B" w:rsidRDefault="000F3F3E" w:rsidP="00C42F47">
            <w:pPr>
              <w:jc w:val="right"/>
            </w:pPr>
            <w:r>
              <w:t>allen.tuazon@gmail.com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0E75106" w14:textId="77777777" w:rsidR="00605A5B" w:rsidRDefault="00721798" w:rsidP="00C42F47">
            <w:pPr>
              <w:pStyle w:val="Heading1"/>
            </w:pPr>
            <w:sdt>
              <w:sdtPr>
                <w:id w:val="-651833632"/>
                <w:placeholder>
                  <w:docPart w:val="D1F298DA1E3B4927883495F04A55B6F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651C0754" w14:textId="47CFDD49" w:rsidR="005D0A02" w:rsidRPr="005D0A02" w:rsidRDefault="000F3F3E" w:rsidP="005D0A02">
            <w:r w:rsidRPr="000F3F3E">
              <w:t xml:space="preserve">Highly skilled Full Stack Developer with expertise in JavaScript, HTML, CSS, Bootstrap, jQuery, MySQL, MongoDB, ORM, </w:t>
            </w:r>
            <w:proofErr w:type="spellStart"/>
            <w:r w:rsidRPr="000F3F3E">
              <w:t>ApolloDB</w:t>
            </w:r>
            <w:proofErr w:type="spellEnd"/>
            <w:r w:rsidRPr="000F3F3E">
              <w:t>, and the MERN stack. Passionate about developing innovative solutions and collaborating with cross-functional teams to deliver exceptional web applications for startups. Seeking a challenging role in a dynamic startup environment.</w:t>
            </w:r>
          </w:p>
        </w:tc>
      </w:tr>
      <w:tr w:rsidR="005D36AC" w14:paraId="54AAF43C" w14:textId="77777777" w:rsidTr="000F3F3E">
        <w:trPr>
          <w:trHeight w:val="1332"/>
        </w:trPr>
        <w:tc>
          <w:tcPr>
            <w:tcW w:w="3601" w:type="dxa"/>
            <w:vMerge w:val="restart"/>
            <w:tcBorders>
              <w:right w:val="single" w:sz="18" w:space="0" w:color="648276" w:themeColor="accent5"/>
            </w:tcBorders>
          </w:tcPr>
          <w:p w14:paraId="099187CD" w14:textId="77777777" w:rsidR="005D36AC" w:rsidRDefault="00721798" w:rsidP="00E8639E">
            <w:pPr>
              <w:pStyle w:val="Heading1"/>
              <w:jc w:val="right"/>
            </w:pPr>
            <w:sdt>
              <w:sdtPr>
                <w:id w:val="1723097672"/>
                <w:placeholder>
                  <w:docPart w:val="4C591C924C864B568F025C207F41679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D36AC">
                  <w:t>Education</w:t>
                </w:r>
              </w:sdtContent>
            </w:sdt>
          </w:p>
          <w:p w14:paraId="1790A7EB" w14:textId="399BB7F2" w:rsidR="005D36AC" w:rsidRPr="0099359E" w:rsidRDefault="000F3F3E" w:rsidP="000F3F3E">
            <w:pPr>
              <w:pStyle w:val="Heading4"/>
              <w:jc w:val="right"/>
            </w:pPr>
            <w:r>
              <w:t>Monash University</w:t>
            </w:r>
          </w:p>
          <w:p w14:paraId="2386AC7A" w14:textId="50FF4A15" w:rsidR="005D36AC" w:rsidRPr="0099359E" w:rsidRDefault="000F3F3E" w:rsidP="00E8639E">
            <w:pPr>
              <w:pStyle w:val="Heading4"/>
              <w:jc w:val="right"/>
            </w:pPr>
            <w:r>
              <w:t>Monash University Coding Bootcamp</w:t>
            </w:r>
          </w:p>
          <w:p w14:paraId="00939074" w14:textId="5E4E1A84" w:rsidR="005D36AC" w:rsidRPr="0099359E" w:rsidRDefault="000F3F3E" w:rsidP="00E8639E">
            <w:pPr>
              <w:pStyle w:val="Heading4"/>
              <w:jc w:val="right"/>
            </w:pPr>
            <w:r>
              <w:t>Full stack development</w:t>
            </w:r>
          </w:p>
          <w:p w14:paraId="3819543C" w14:textId="77777777" w:rsidR="005D36AC" w:rsidRDefault="005D36AC" w:rsidP="00E8639E">
            <w:pPr>
              <w:pStyle w:val="Heading4"/>
              <w:jc w:val="right"/>
            </w:pPr>
          </w:p>
          <w:p w14:paraId="3EC14E13" w14:textId="77777777" w:rsidR="005D36AC" w:rsidRDefault="005D36AC" w:rsidP="00E8639E">
            <w:pPr>
              <w:pStyle w:val="Heading4"/>
              <w:jc w:val="right"/>
            </w:pPr>
          </w:p>
          <w:p w14:paraId="73D8C4DB" w14:textId="77777777" w:rsidR="005D36AC" w:rsidRDefault="00721798" w:rsidP="00E8639E">
            <w:pPr>
              <w:pStyle w:val="Heading1"/>
              <w:jc w:val="right"/>
            </w:pPr>
            <w:sdt>
              <w:sdtPr>
                <w:id w:val="-242716918"/>
                <w:placeholder>
                  <w:docPart w:val="1A4972935F9C40CBB578377E5882590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D36AC" w:rsidRPr="000E1D44">
                  <w:t>Key Skills</w:t>
                </w:r>
              </w:sdtContent>
            </w:sdt>
          </w:p>
          <w:p w14:paraId="288066A0" w14:textId="77777777" w:rsidR="000F3F3E" w:rsidRDefault="000F3F3E" w:rsidP="000F3F3E">
            <w:pPr>
              <w:pStyle w:val="Heading4"/>
              <w:jc w:val="right"/>
              <w:rPr>
                <w:b/>
                <w:bCs/>
              </w:rPr>
            </w:pPr>
            <w:r w:rsidRPr="000F3F3E">
              <w:rPr>
                <w:b/>
                <w:bCs/>
              </w:rPr>
              <w:t>Programming Languages:</w:t>
            </w:r>
          </w:p>
          <w:p w14:paraId="39190AA8" w14:textId="2EE189BF" w:rsidR="000F3F3E" w:rsidRDefault="000F3F3E" w:rsidP="000F3F3E">
            <w:pPr>
              <w:pStyle w:val="Heading4"/>
              <w:jc w:val="right"/>
            </w:pPr>
            <w:r w:rsidRPr="000F3F3E">
              <w:t>JavaScript</w:t>
            </w:r>
          </w:p>
          <w:p w14:paraId="29C90392" w14:textId="77777777" w:rsidR="000F3F3E" w:rsidRPr="000F3F3E" w:rsidRDefault="000F3F3E" w:rsidP="000F3F3E"/>
          <w:p w14:paraId="3C273944" w14:textId="77777777" w:rsidR="000F3F3E" w:rsidRDefault="000F3F3E" w:rsidP="000F3F3E">
            <w:pPr>
              <w:pStyle w:val="Heading4"/>
              <w:jc w:val="right"/>
              <w:rPr>
                <w:b/>
                <w:bCs/>
              </w:rPr>
            </w:pPr>
            <w:r w:rsidRPr="000F3F3E">
              <w:rPr>
                <w:b/>
                <w:bCs/>
              </w:rPr>
              <w:t>Front-End Development:</w:t>
            </w:r>
          </w:p>
          <w:p w14:paraId="10BAA4FA" w14:textId="7A6F16DD" w:rsidR="000F3F3E" w:rsidRDefault="000F3F3E" w:rsidP="000F3F3E">
            <w:pPr>
              <w:pStyle w:val="Heading4"/>
              <w:jc w:val="right"/>
            </w:pPr>
            <w:r w:rsidRPr="000F3F3E">
              <w:t>HTML, CSS, Bootstrap, React</w:t>
            </w:r>
            <w:r>
              <w:t>, jQuery</w:t>
            </w:r>
          </w:p>
          <w:p w14:paraId="0FAC4AD9" w14:textId="77777777" w:rsidR="000F3F3E" w:rsidRPr="000F3F3E" w:rsidRDefault="000F3F3E" w:rsidP="000F3F3E"/>
          <w:p w14:paraId="6357CB68" w14:textId="77777777" w:rsidR="000F3F3E" w:rsidRDefault="000F3F3E" w:rsidP="000F3F3E">
            <w:pPr>
              <w:pStyle w:val="Heading4"/>
              <w:jc w:val="right"/>
            </w:pPr>
            <w:r w:rsidRPr="000F3F3E">
              <w:rPr>
                <w:b/>
                <w:bCs/>
              </w:rPr>
              <w:t>Back-End Development:</w:t>
            </w:r>
            <w:r w:rsidRPr="000F3F3E">
              <w:t xml:space="preserve"> Node.js</w:t>
            </w:r>
          </w:p>
          <w:p w14:paraId="67849CF5" w14:textId="77777777" w:rsidR="000F3F3E" w:rsidRPr="000F3F3E" w:rsidRDefault="000F3F3E" w:rsidP="000F3F3E"/>
          <w:p w14:paraId="489E9DF3" w14:textId="77777777" w:rsidR="000F3F3E" w:rsidRDefault="000F3F3E" w:rsidP="000F3F3E">
            <w:pPr>
              <w:pStyle w:val="Heading4"/>
              <w:jc w:val="right"/>
              <w:rPr>
                <w:b/>
                <w:bCs/>
              </w:rPr>
            </w:pPr>
            <w:r w:rsidRPr="000F3F3E">
              <w:rPr>
                <w:b/>
                <w:bCs/>
              </w:rPr>
              <w:t>Databases:</w:t>
            </w:r>
          </w:p>
          <w:p w14:paraId="3A2344A6" w14:textId="7438F868" w:rsidR="000F3F3E" w:rsidRDefault="000F3F3E" w:rsidP="000F3F3E">
            <w:pPr>
              <w:pStyle w:val="Heading4"/>
              <w:jc w:val="right"/>
            </w:pPr>
            <w:r w:rsidRPr="000F3F3E">
              <w:t>MySQL, MongoDB</w:t>
            </w:r>
          </w:p>
          <w:p w14:paraId="6AA23316" w14:textId="77777777" w:rsidR="000F3F3E" w:rsidRPr="000F3F3E" w:rsidRDefault="000F3F3E" w:rsidP="000F3F3E"/>
          <w:p w14:paraId="5E3B1A03" w14:textId="1C61C706" w:rsidR="000F3F3E" w:rsidRPr="000F3F3E" w:rsidRDefault="000F3F3E" w:rsidP="000F3F3E">
            <w:pPr>
              <w:pStyle w:val="Heading4"/>
              <w:jc w:val="right"/>
              <w:rPr>
                <w:b/>
                <w:bCs/>
              </w:rPr>
            </w:pPr>
            <w:r w:rsidRPr="000F3F3E">
              <w:rPr>
                <w:b/>
                <w:bCs/>
              </w:rPr>
              <w:t>ORM: Object-Relational Mapping</w:t>
            </w:r>
            <w:r>
              <w:rPr>
                <w:b/>
                <w:bCs/>
              </w:rPr>
              <w:t>:</w:t>
            </w:r>
          </w:p>
          <w:p w14:paraId="7D5E2691" w14:textId="77777777" w:rsidR="000F3F3E" w:rsidRDefault="000F3F3E" w:rsidP="000F3F3E">
            <w:pPr>
              <w:pStyle w:val="Heading4"/>
              <w:jc w:val="right"/>
            </w:pPr>
            <w:proofErr w:type="spellStart"/>
            <w:r w:rsidRPr="000F3F3E">
              <w:t>GraphQL</w:t>
            </w:r>
            <w:proofErr w:type="spellEnd"/>
            <w:r w:rsidRPr="000F3F3E">
              <w:t xml:space="preserve">: </w:t>
            </w:r>
            <w:proofErr w:type="spellStart"/>
            <w:r w:rsidRPr="000F3F3E">
              <w:t>ApolloDB</w:t>
            </w:r>
            <w:proofErr w:type="spellEnd"/>
          </w:p>
          <w:p w14:paraId="67CFD7EE" w14:textId="77777777" w:rsidR="000F3F3E" w:rsidRPr="000F3F3E" w:rsidRDefault="000F3F3E" w:rsidP="000F3F3E"/>
          <w:p w14:paraId="183904AC" w14:textId="77777777" w:rsidR="000F3F3E" w:rsidRDefault="000F3F3E" w:rsidP="000F3F3E">
            <w:pPr>
              <w:pStyle w:val="Heading4"/>
              <w:jc w:val="right"/>
              <w:rPr>
                <w:b/>
                <w:bCs/>
              </w:rPr>
            </w:pPr>
            <w:r w:rsidRPr="000F3F3E">
              <w:rPr>
                <w:b/>
                <w:bCs/>
              </w:rPr>
              <w:t>Web Frameworks:</w:t>
            </w:r>
          </w:p>
          <w:p w14:paraId="1FFA7865" w14:textId="1C62E006" w:rsidR="000F3F3E" w:rsidRDefault="000F3F3E" w:rsidP="000F3F3E">
            <w:pPr>
              <w:pStyle w:val="Heading4"/>
              <w:jc w:val="right"/>
            </w:pPr>
            <w:r w:rsidRPr="000F3F3E">
              <w:t>Express.js, React.js</w:t>
            </w:r>
          </w:p>
          <w:p w14:paraId="1090ACBA" w14:textId="77777777" w:rsidR="000F3F3E" w:rsidRPr="000F3F3E" w:rsidRDefault="000F3F3E" w:rsidP="000F3F3E"/>
          <w:p w14:paraId="2E970339" w14:textId="77777777" w:rsidR="000F3F3E" w:rsidRDefault="000F3F3E" w:rsidP="000F3F3E">
            <w:pPr>
              <w:pStyle w:val="Heading4"/>
              <w:jc w:val="right"/>
              <w:rPr>
                <w:b/>
                <w:bCs/>
              </w:rPr>
            </w:pPr>
            <w:r w:rsidRPr="000F3F3E">
              <w:rPr>
                <w:b/>
                <w:bCs/>
              </w:rPr>
              <w:t>Collaboration Tools:</w:t>
            </w:r>
          </w:p>
          <w:p w14:paraId="14EB5312" w14:textId="04AE5246" w:rsidR="005D36AC" w:rsidRPr="007C14FA" w:rsidRDefault="000F3F3E" w:rsidP="000F3F3E">
            <w:pPr>
              <w:pStyle w:val="Heading4"/>
              <w:jc w:val="right"/>
            </w:pPr>
            <w:r w:rsidRPr="000F3F3E">
              <w:t>Slack,</w:t>
            </w:r>
            <w:r>
              <w:t xml:space="preserve"> </w:t>
            </w:r>
            <w:r w:rsidRPr="000F3F3E">
              <w:t>GitHub</w:t>
            </w: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2DEA18C" w14:textId="77777777" w:rsidR="005D36AC" w:rsidRDefault="00721798" w:rsidP="00C42F47">
            <w:pPr>
              <w:pStyle w:val="Heading1"/>
            </w:pPr>
            <w:sdt>
              <w:sdtPr>
                <w:id w:val="-1767221959"/>
                <w:placeholder>
                  <w:docPart w:val="F73F2C3BC4E04F8A9D05F324C63CB5F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D36AC">
                  <w:t>Experience</w:t>
                </w:r>
              </w:sdtContent>
            </w:sdt>
          </w:p>
          <w:p w14:paraId="51E840B0" w14:textId="6C064CB0" w:rsidR="005D36AC" w:rsidRDefault="000F3F3E" w:rsidP="00C42F47">
            <w:pPr>
              <w:pStyle w:val="Heading2"/>
            </w:pPr>
            <w:r>
              <w:t>February 2023 - present</w:t>
            </w:r>
          </w:p>
          <w:p w14:paraId="56068F0E" w14:textId="5EA1DC38" w:rsidR="005D36AC" w:rsidRPr="005D0A02" w:rsidRDefault="000F3F3E" w:rsidP="00A06E97">
            <w:r>
              <w:t>Full stack developer</w:t>
            </w:r>
          </w:p>
        </w:tc>
      </w:tr>
      <w:tr w:rsidR="000F3F3E" w14:paraId="607D0FBD" w14:textId="77777777" w:rsidTr="00D176D5">
        <w:trPr>
          <w:trHeight w:val="2438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3D688E12" w14:textId="77777777" w:rsidR="000F3F3E" w:rsidRDefault="000F3F3E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</w:tcBorders>
            <w:vAlign w:val="center"/>
          </w:tcPr>
          <w:p w14:paraId="3AEEFF8F" w14:textId="77777777" w:rsidR="000F3F3E" w:rsidRDefault="00721798" w:rsidP="005E2090">
            <w:r>
              <w:t>Responsibilities:</w:t>
            </w:r>
          </w:p>
          <w:p w14:paraId="156BB7F6" w14:textId="5147C3FF" w:rsidR="00721798" w:rsidRPr="00E8639E" w:rsidRDefault="00721798" w:rsidP="005E2090">
            <w:r>
              <w:t>Worked on projects and challenges utilizing the technical skills learned during the course.</w:t>
            </w:r>
          </w:p>
        </w:tc>
      </w:tr>
      <w:tr w:rsidR="000F3F3E" w14:paraId="0C4F5805" w14:textId="77777777" w:rsidTr="000F3F3E">
        <w:trPr>
          <w:trHeight w:val="1762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1F68232F" w14:textId="77777777" w:rsidR="000F3F3E" w:rsidRDefault="000F3F3E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0F54488" w14:textId="6046D197" w:rsidR="000F3F3E" w:rsidRDefault="00721798" w:rsidP="005D36AC">
            <w:pPr>
              <w:pStyle w:val="Heading1"/>
            </w:pPr>
            <w:r>
              <w:t>References</w:t>
            </w:r>
          </w:p>
          <w:p w14:paraId="791A983D" w14:textId="78895F4C" w:rsidR="000F3F3E" w:rsidRDefault="00721798" w:rsidP="005E2090">
            <w:r>
              <w:rPr>
                <w:w w:val="105"/>
              </w:rPr>
              <w:t>To be provided upon request.</w:t>
            </w:r>
          </w:p>
        </w:tc>
      </w:tr>
    </w:tbl>
    <w:p w14:paraId="3F11EAFF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D138" w14:textId="77777777" w:rsidR="000F3F3E" w:rsidRDefault="000F3F3E" w:rsidP="00F316AD">
      <w:r>
        <w:separator/>
      </w:r>
    </w:p>
  </w:endnote>
  <w:endnote w:type="continuationSeparator" w:id="0">
    <w:p w14:paraId="6A6CA54C" w14:textId="77777777" w:rsidR="000F3F3E" w:rsidRDefault="000F3F3E" w:rsidP="00F316AD">
      <w:r>
        <w:continuationSeparator/>
      </w:r>
    </w:p>
  </w:endnote>
  <w:endnote w:type="continuationNotice" w:id="1">
    <w:p w14:paraId="707CB0E1" w14:textId="77777777" w:rsidR="000F3F3E" w:rsidRDefault="000F3F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FD9AF" w14:textId="77777777" w:rsidR="000F3F3E" w:rsidRDefault="000F3F3E" w:rsidP="00F316AD">
      <w:r>
        <w:separator/>
      </w:r>
    </w:p>
  </w:footnote>
  <w:footnote w:type="continuationSeparator" w:id="0">
    <w:p w14:paraId="6FFB0C9E" w14:textId="77777777" w:rsidR="000F3F3E" w:rsidRDefault="000F3F3E" w:rsidP="00F316AD">
      <w:r>
        <w:continuationSeparator/>
      </w:r>
    </w:p>
  </w:footnote>
  <w:footnote w:type="continuationNotice" w:id="1">
    <w:p w14:paraId="1FFDB7A0" w14:textId="77777777" w:rsidR="000F3F3E" w:rsidRDefault="000F3F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FA7"/>
    <w:multiLevelType w:val="multilevel"/>
    <w:tmpl w:val="8F2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894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3E"/>
    <w:rsid w:val="0001399F"/>
    <w:rsid w:val="00095D41"/>
    <w:rsid w:val="000E1D44"/>
    <w:rsid w:val="000F3F3E"/>
    <w:rsid w:val="001A375F"/>
    <w:rsid w:val="001F1F0D"/>
    <w:rsid w:val="0020696E"/>
    <w:rsid w:val="002356A2"/>
    <w:rsid w:val="0024775A"/>
    <w:rsid w:val="00263514"/>
    <w:rsid w:val="002D12DA"/>
    <w:rsid w:val="003019B2"/>
    <w:rsid w:val="0033344B"/>
    <w:rsid w:val="0034688D"/>
    <w:rsid w:val="0040233B"/>
    <w:rsid w:val="00507E93"/>
    <w:rsid w:val="00511A6E"/>
    <w:rsid w:val="0057534A"/>
    <w:rsid w:val="005D0A02"/>
    <w:rsid w:val="005D36AC"/>
    <w:rsid w:val="005E2090"/>
    <w:rsid w:val="00605A5B"/>
    <w:rsid w:val="006C60E6"/>
    <w:rsid w:val="006D2DE6"/>
    <w:rsid w:val="006E70D3"/>
    <w:rsid w:val="00721798"/>
    <w:rsid w:val="007B0F94"/>
    <w:rsid w:val="007C14FA"/>
    <w:rsid w:val="007C75FB"/>
    <w:rsid w:val="00815943"/>
    <w:rsid w:val="00843C42"/>
    <w:rsid w:val="00860DB6"/>
    <w:rsid w:val="0088104A"/>
    <w:rsid w:val="00896FA4"/>
    <w:rsid w:val="008B507E"/>
    <w:rsid w:val="00993257"/>
    <w:rsid w:val="0099359E"/>
    <w:rsid w:val="009941DA"/>
    <w:rsid w:val="00A06E97"/>
    <w:rsid w:val="00A30F44"/>
    <w:rsid w:val="00A77921"/>
    <w:rsid w:val="00A85652"/>
    <w:rsid w:val="00AB2CDC"/>
    <w:rsid w:val="00AD6C78"/>
    <w:rsid w:val="00B111F4"/>
    <w:rsid w:val="00B2124F"/>
    <w:rsid w:val="00B575FB"/>
    <w:rsid w:val="00B6190E"/>
    <w:rsid w:val="00BD4217"/>
    <w:rsid w:val="00C1095A"/>
    <w:rsid w:val="00C42F47"/>
    <w:rsid w:val="00C45E73"/>
    <w:rsid w:val="00C55D85"/>
    <w:rsid w:val="00C81523"/>
    <w:rsid w:val="00CA2273"/>
    <w:rsid w:val="00CD50FD"/>
    <w:rsid w:val="00D47124"/>
    <w:rsid w:val="00D93B73"/>
    <w:rsid w:val="00DA0D2A"/>
    <w:rsid w:val="00DD5D7B"/>
    <w:rsid w:val="00E8639E"/>
    <w:rsid w:val="00F2368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679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A8196336B840E8AA9B8E1E5F3A2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A4CA5-5BC3-413C-9552-AA6AB3BDA104}"/>
      </w:docPartPr>
      <w:docPartBody>
        <w:p w:rsidR="00000000" w:rsidRDefault="006151DD">
          <w:pPr>
            <w:pStyle w:val="12A8196336B840E8AA9B8E1E5F3A29D5"/>
          </w:pPr>
          <w:r w:rsidRPr="00605A5B">
            <w:t>Contact</w:t>
          </w:r>
        </w:p>
      </w:docPartBody>
    </w:docPart>
    <w:docPart>
      <w:docPartPr>
        <w:name w:val="D1F298DA1E3B4927883495F04A55B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FBBC6-E42D-4315-822B-8ADAE9A85BA3}"/>
      </w:docPartPr>
      <w:docPartBody>
        <w:p w:rsidR="00000000" w:rsidRDefault="006151DD">
          <w:pPr>
            <w:pStyle w:val="D1F298DA1E3B4927883495F04A55B6F4"/>
          </w:pPr>
          <w:r w:rsidRPr="00605A5B">
            <w:t>Objective</w:t>
          </w:r>
        </w:p>
      </w:docPartBody>
    </w:docPart>
    <w:docPart>
      <w:docPartPr>
        <w:name w:val="4C591C924C864B568F025C207F416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E0219-EA38-4B7C-BE41-3D72F63322E8}"/>
      </w:docPartPr>
      <w:docPartBody>
        <w:p w:rsidR="00000000" w:rsidRDefault="006151DD">
          <w:pPr>
            <w:pStyle w:val="4C591C924C864B568F025C207F416793"/>
          </w:pPr>
          <w:r>
            <w:t>Education</w:t>
          </w:r>
        </w:p>
      </w:docPartBody>
    </w:docPart>
    <w:docPart>
      <w:docPartPr>
        <w:name w:val="1A4972935F9C40CBB578377E58825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43B47-BE49-4392-83E5-EA3BAEEE8EBC}"/>
      </w:docPartPr>
      <w:docPartBody>
        <w:p w:rsidR="00000000" w:rsidRDefault="006151DD">
          <w:pPr>
            <w:pStyle w:val="1A4972935F9C40CBB578377E5882590E"/>
          </w:pPr>
          <w:r w:rsidRPr="000E1D44">
            <w:t>Key Skills</w:t>
          </w:r>
        </w:p>
      </w:docPartBody>
    </w:docPart>
    <w:docPart>
      <w:docPartPr>
        <w:name w:val="F73F2C3BC4E04F8A9D05F324C63CB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5E865-D316-4825-8310-20CEB431359A}"/>
      </w:docPartPr>
      <w:docPartBody>
        <w:p w:rsidR="00000000" w:rsidRDefault="006151DD">
          <w:pPr>
            <w:pStyle w:val="F73F2C3BC4E04F8A9D05F324C63CB5F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DD"/>
    <w:rsid w:val="006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052444699304005BD9D83DA399E0EF3">
    <w:name w:val="2052444699304005BD9D83DA399E0EF3"/>
  </w:style>
  <w:style w:type="paragraph" w:customStyle="1" w:styleId="80B21CF6C30B4306BC36E6BC4332B515">
    <w:name w:val="80B21CF6C30B4306BC36E6BC4332B515"/>
  </w:style>
  <w:style w:type="paragraph" w:customStyle="1" w:styleId="D1FD71815AB44205A3BD8961A8A5FC8F">
    <w:name w:val="D1FD71815AB44205A3BD8961A8A5FC8F"/>
  </w:style>
  <w:style w:type="paragraph" w:customStyle="1" w:styleId="12A8196336B840E8AA9B8E1E5F3A29D5">
    <w:name w:val="12A8196336B840E8AA9B8E1E5F3A29D5"/>
  </w:style>
  <w:style w:type="paragraph" w:customStyle="1" w:styleId="23331EAE2FC842778262264227E6A23E">
    <w:name w:val="23331EAE2FC842778262264227E6A23E"/>
  </w:style>
  <w:style w:type="paragraph" w:customStyle="1" w:styleId="DC96E7283497461390527559CB82F65A">
    <w:name w:val="DC96E7283497461390527559CB82F65A"/>
  </w:style>
  <w:style w:type="paragraph" w:customStyle="1" w:styleId="E0E49627B4B64087AFA0CD1E3618174D">
    <w:name w:val="E0E49627B4B64087AFA0CD1E3618174D"/>
  </w:style>
  <w:style w:type="paragraph" w:customStyle="1" w:styleId="D463268269184FD19760A35F5D4D452A">
    <w:name w:val="D463268269184FD19760A35F5D4D452A"/>
  </w:style>
  <w:style w:type="paragraph" w:customStyle="1" w:styleId="D1F298DA1E3B4927883495F04A55B6F4">
    <w:name w:val="D1F298DA1E3B4927883495F04A55B6F4"/>
  </w:style>
  <w:style w:type="paragraph" w:customStyle="1" w:styleId="2C9FE7EA3D884117AD301111D0EAC667">
    <w:name w:val="2C9FE7EA3D884117AD301111D0EAC667"/>
  </w:style>
  <w:style w:type="paragraph" w:customStyle="1" w:styleId="4C591C924C864B568F025C207F416793">
    <w:name w:val="4C591C924C864B568F025C207F416793"/>
  </w:style>
  <w:style w:type="paragraph" w:customStyle="1" w:styleId="9FB0976EAA684E9097C48544C52F8685">
    <w:name w:val="9FB0976EAA684E9097C48544C52F8685"/>
  </w:style>
  <w:style w:type="paragraph" w:customStyle="1" w:styleId="5D438F728AC1451F9FFF526DB3AFA4A5">
    <w:name w:val="5D438F728AC1451F9FFF526DB3AFA4A5"/>
  </w:style>
  <w:style w:type="paragraph" w:customStyle="1" w:styleId="EAEA36AB97FA4D76B57AA97ADFF0EE96">
    <w:name w:val="EAEA36AB97FA4D76B57AA97ADFF0EE96"/>
  </w:style>
  <w:style w:type="paragraph" w:customStyle="1" w:styleId="FAB7EE6455D04FD79ACE43232DF0C8CD">
    <w:name w:val="FAB7EE6455D04FD79ACE43232DF0C8CD"/>
  </w:style>
  <w:style w:type="paragraph" w:customStyle="1" w:styleId="1A4972935F9C40CBB578377E5882590E">
    <w:name w:val="1A4972935F9C40CBB578377E5882590E"/>
  </w:style>
  <w:style w:type="paragraph" w:customStyle="1" w:styleId="99C8EDB74A5F441A877AD48EB3EC4B89">
    <w:name w:val="99C8EDB74A5F441A877AD48EB3EC4B89"/>
  </w:style>
  <w:style w:type="paragraph" w:customStyle="1" w:styleId="AA466F7CB4F4459E9F703732AA68B7CA">
    <w:name w:val="AA466F7CB4F4459E9F703732AA68B7CA"/>
  </w:style>
  <w:style w:type="paragraph" w:customStyle="1" w:styleId="C7D788E1CA1E4337903913EF1A8C7BDA">
    <w:name w:val="C7D788E1CA1E4337903913EF1A8C7BDA"/>
  </w:style>
  <w:style w:type="paragraph" w:customStyle="1" w:styleId="D901CC9181DD4D24A770A4FE4A9AF6F1">
    <w:name w:val="D901CC9181DD4D24A770A4FE4A9AF6F1"/>
  </w:style>
  <w:style w:type="paragraph" w:customStyle="1" w:styleId="F6AF493505A142B5B370E5EE6E27E019">
    <w:name w:val="F6AF493505A142B5B370E5EE6E27E019"/>
  </w:style>
  <w:style w:type="paragraph" w:customStyle="1" w:styleId="F73F2C3BC4E04F8A9D05F324C63CB5FC">
    <w:name w:val="F73F2C3BC4E04F8A9D05F324C63CB5FC"/>
  </w:style>
  <w:style w:type="paragraph" w:customStyle="1" w:styleId="CB1A7DAEFF3A48859CF697A10E02AAC4">
    <w:name w:val="CB1A7DAEFF3A48859CF697A10E02AAC4"/>
  </w:style>
  <w:style w:type="paragraph" w:customStyle="1" w:styleId="A7AA39F0419D494C8EFE192138A332D2">
    <w:name w:val="A7AA39F0419D494C8EFE192138A332D2"/>
  </w:style>
  <w:style w:type="paragraph" w:customStyle="1" w:styleId="7AB67C9862C241CDA869E677CCB83288">
    <w:name w:val="7AB67C9862C241CDA869E677CCB83288"/>
  </w:style>
  <w:style w:type="paragraph" w:customStyle="1" w:styleId="7D426147E89A4E74AAAA88C653A5916B">
    <w:name w:val="7D426147E89A4E74AAAA88C653A5916B"/>
  </w:style>
  <w:style w:type="paragraph" w:customStyle="1" w:styleId="99BF93C7B716479F9C5DC300B21E0D89">
    <w:name w:val="99BF93C7B716479F9C5DC300B21E0D89"/>
  </w:style>
  <w:style w:type="paragraph" w:customStyle="1" w:styleId="9DC697643AC04D5EBF93AAE8A410050A">
    <w:name w:val="9DC697643AC04D5EBF93AAE8A410050A"/>
  </w:style>
  <w:style w:type="paragraph" w:customStyle="1" w:styleId="61EED8D170DC48D3ACEB30F703F83025">
    <w:name w:val="61EED8D170DC48D3ACEB30F703F83025"/>
  </w:style>
  <w:style w:type="paragraph" w:customStyle="1" w:styleId="A54230E476674126B35C64E43F23251B">
    <w:name w:val="A54230E476674126B35C64E43F23251B"/>
  </w:style>
  <w:style w:type="paragraph" w:customStyle="1" w:styleId="68DB573F048D4CC5873EBE88DF8F13FB">
    <w:name w:val="68DB573F048D4CC5873EBE88DF8F13FB"/>
  </w:style>
  <w:style w:type="paragraph" w:customStyle="1" w:styleId="58375352DBC44D8E9C0D34139D247B3B">
    <w:name w:val="58375352DBC44D8E9C0D34139D247B3B"/>
  </w:style>
  <w:style w:type="paragraph" w:customStyle="1" w:styleId="3AD2E38538E64A9BB1916D7E24258865">
    <w:name w:val="3AD2E38538E64A9BB1916D7E24258865"/>
  </w:style>
  <w:style w:type="paragraph" w:customStyle="1" w:styleId="84C0DB205519482488F899B75175EF76">
    <w:name w:val="84C0DB205519482488F899B75175EF76"/>
  </w:style>
  <w:style w:type="paragraph" w:customStyle="1" w:styleId="21A2DE80D97649D9B335BDE362ED70C4">
    <w:name w:val="21A2DE80D97649D9B335BDE362ED70C4"/>
  </w:style>
  <w:style w:type="paragraph" w:customStyle="1" w:styleId="5007550CBFEA4234820E2EA7FEAE9D06">
    <w:name w:val="5007550CBFEA4234820E2EA7FEAE9D06"/>
  </w:style>
  <w:style w:type="paragraph" w:customStyle="1" w:styleId="C2F1B91DB0634AA8B6D8AF4A05FC055F">
    <w:name w:val="C2F1B91DB0634AA8B6D8AF4A05FC055F"/>
  </w:style>
  <w:style w:type="paragraph" w:customStyle="1" w:styleId="12AE4B9547764ADAAC48C6117BDB12D5">
    <w:name w:val="12AE4B9547764ADAAC48C6117BDB12D5"/>
  </w:style>
  <w:style w:type="paragraph" w:customStyle="1" w:styleId="6036B69AFF18416FA1CF42AD54DCB860">
    <w:name w:val="6036B69AFF18416FA1CF42AD54DCB860"/>
    <w:rsid w:val="006151DD"/>
  </w:style>
  <w:style w:type="paragraph" w:customStyle="1" w:styleId="0BE8814AB54F44B59B9519341DAEA910">
    <w:name w:val="0BE8814AB54F44B59B9519341DAEA910"/>
    <w:rsid w:val="006151DD"/>
  </w:style>
  <w:style w:type="paragraph" w:customStyle="1" w:styleId="5AFB19CE3912490CAD55CF5C5F6BD13C">
    <w:name w:val="5AFB19CE3912490CAD55CF5C5F6BD13C"/>
    <w:rsid w:val="006151DD"/>
  </w:style>
  <w:style w:type="paragraph" w:customStyle="1" w:styleId="0E4CB6ABDBD84F6F9C5DA34DB6557655">
    <w:name w:val="0E4CB6ABDBD84F6F9C5DA34DB6557655"/>
    <w:rsid w:val="006151DD"/>
  </w:style>
  <w:style w:type="paragraph" w:customStyle="1" w:styleId="B20BA06A3AA74884BD642666F84F0C35">
    <w:name w:val="B20BA06A3AA74884BD642666F84F0C35"/>
    <w:rsid w:val="006151DD"/>
  </w:style>
  <w:style w:type="paragraph" w:customStyle="1" w:styleId="6BA22DE479D646BEB024BC973EF298ED">
    <w:name w:val="6BA22DE479D646BEB024BC973EF298ED"/>
    <w:rsid w:val="006151DD"/>
  </w:style>
  <w:style w:type="paragraph" w:customStyle="1" w:styleId="5FE3A86FA15842A1B644E40EE9149A15">
    <w:name w:val="5FE3A86FA15842A1B644E40EE9149A15"/>
    <w:rsid w:val="006151DD"/>
  </w:style>
  <w:style w:type="paragraph" w:customStyle="1" w:styleId="6C057420B4BF4F6C894E264E3D21DD3E">
    <w:name w:val="6C057420B4BF4F6C894E264E3D21DD3E"/>
    <w:rsid w:val="006151DD"/>
  </w:style>
  <w:style w:type="paragraph" w:customStyle="1" w:styleId="F19917471F8E4D2C82C6E57FC3C635F7">
    <w:name w:val="F19917471F8E4D2C82C6E57FC3C635F7"/>
    <w:rsid w:val="006151DD"/>
  </w:style>
  <w:style w:type="paragraph" w:customStyle="1" w:styleId="58AC823ABE6A43BAAA9537D2C4871F6B">
    <w:name w:val="58AC823ABE6A43BAAA9537D2C4871F6B"/>
    <w:rsid w:val="006151DD"/>
  </w:style>
  <w:style w:type="paragraph" w:customStyle="1" w:styleId="706F6F7D6EDA400CA5BA8EFA01A30C31">
    <w:name w:val="706F6F7D6EDA400CA5BA8EFA01A30C31"/>
    <w:rsid w:val="006151DD"/>
  </w:style>
  <w:style w:type="paragraph" w:customStyle="1" w:styleId="D9E965C5840644ECBB0D6CEBC9D13C40">
    <w:name w:val="D9E965C5840644ECBB0D6CEBC9D13C40"/>
    <w:rsid w:val="006151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2023-07-11T05:15:00Z</dcterms:created>
  <dcterms:modified xsi:type="dcterms:W3CDTF">2023-07-11T05:27:00Z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